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20A2" w14:textId="1648E520" w:rsidR="00C6554A" w:rsidRPr="009679B1" w:rsidRDefault="00C6554A" w:rsidP="00C6554A">
      <w:pPr>
        <w:pStyle w:val="Foto"/>
        <w:rPr>
          <w:noProof/>
        </w:rPr>
      </w:pPr>
    </w:p>
    <w:p w14:paraId="19E8C57D" w14:textId="60B6DC93" w:rsidR="00C6554A" w:rsidRPr="009679B1" w:rsidRDefault="00F3208E" w:rsidP="00C6554A">
      <w:pPr>
        <w:pStyle w:val="Ttulo"/>
        <w:rPr>
          <w:noProof/>
        </w:rPr>
      </w:pPr>
      <w:r>
        <w:rPr>
          <w:noProof/>
        </w:rPr>
        <w:t>Project</w:t>
      </w:r>
    </w:p>
    <w:p w14:paraId="11ED0FB3" w14:textId="0E0DB0D9" w:rsidR="00C6554A" w:rsidRPr="009679B1" w:rsidRDefault="00F3208E" w:rsidP="00C6554A">
      <w:pPr>
        <w:pStyle w:val="Subttulo"/>
        <w:rPr>
          <w:noProof/>
        </w:rPr>
      </w:pPr>
      <w:r w:rsidRPr="00F3208E">
        <w:rPr>
          <w:noProof/>
        </w:rPr>
        <w:t>Biological Database using MySQL</w:t>
      </w:r>
    </w:p>
    <w:p w14:paraId="28592B37" w14:textId="77777777" w:rsidR="00E837A1" w:rsidRDefault="00F3208E" w:rsidP="00C6554A">
      <w:pPr>
        <w:pStyle w:val="Informacindecontacto"/>
        <w:rPr>
          <w:noProof/>
        </w:rPr>
      </w:pPr>
      <w:r>
        <w:rPr>
          <w:noProof/>
        </w:rPr>
        <w:t>Nerea Martín Serrano y David Cubillos del Toro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3ª Ingeniería de la Salud</w:t>
      </w:r>
    </w:p>
    <w:p w14:paraId="274712E6" w14:textId="77777777" w:rsidR="00E837A1" w:rsidRDefault="00E837A1" w:rsidP="00C6554A">
      <w:pPr>
        <w:pStyle w:val="Informacindecontacto"/>
        <w:rPr>
          <w:noProof/>
        </w:rPr>
      </w:pPr>
    </w:p>
    <w:p w14:paraId="3C6F9A20" w14:textId="77777777" w:rsidR="00E837A1" w:rsidRDefault="00E837A1" w:rsidP="00C6554A">
      <w:pPr>
        <w:pStyle w:val="Informacindecontacto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72796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63732" w14:textId="5649215D" w:rsidR="00E837A1" w:rsidRDefault="00E837A1">
          <w:pPr>
            <w:pStyle w:val="TtuloTDC"/>
          </w:pPr>
          <w:r>
            <w:rPr>
              <w:lang w:val="es-ES"/>
            </w:rPr>
            <w:t>Índice</w:t>
          </w:r>
        </w:p>
        <w:p w14:paraId="10BEEB50" w14:textId="182F8DB1" w:rsidR="00C37415" w:rsidRDefault="00E837A1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62482" w:history="1">
            <w:r w:rsidR="00C37415" w:rsidRPr="001E44AB">
              <w:rPr>
                <w:rStyle w:val="Hipervnculo"/>
                <w:noProof/>
              </w:rPr>
              <w:t>Initial project description</w:t>
            </w:r>
            <w:r w:rsidR="00C37415">
              <w:rPr>
                <w:noProof/>
                <w:webHidden/>
              </w:rPr>
              <w:tab/>
            </w:r>
            <w:r w:rsidR="00C37415">
              <w:rPr>
                <w:noProof/>
                <w:webHidden/>
              </w:rPr>
              <w:fldChar w:fldCharType="begin"/>
            </w:r>
            <w:r w:rsidR="00C37415">
              <w:rPr>
                <w:noProof/>
                <w:webHidden/>
              </w:rPr>
              <w:instrText xml:space="preserve"> PAGEREF _Toc98862482 \h </w:instrText>
            </w:r>
            <w:r w:rsidR="00C37415">
              <w:rPr>
                <w:noProof/>
                <w:webHidden/>
              </w:rPr>
            </w:r>
            <w:r w:rsidR="00C37415">
              <w:rPr>
                <w:noProof/>
                <w:webHidden/>
              </w:rPr>
              <w:fldChar w:fldCharType="separate"/>
            </w:r>
            <w:r w:rsidR="00C37415">
              <w:rPr>
                <w:noProof/>
                <w:webHidden/>
              </w:rPr>
              <w:t>1</w:t>
            </w:r>
            <w:r w:rsidR="00C37415">
              <w:rPr>
                <w:noProof/>
                <w:webHidden/>
              </w:rPr>
              <w:fldChar w:fldCharType="end"/>
            </w:r>
          </w:hyperlink>
        </w:p>
        <w:p w14:paraId="07561C6E" w14:textId="22827A9B" w:rsidR="00C37415" w:rsidRDefault="004222C2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98862483" w:history="1">
            <w:r w:rsidR="00C37415" w:rsidRPr="001E44AB">
              <w:rPr>
                <w:rStyle w:val="Hipervnculo"/>
                <w:noProof/>
              </w:rPr>
              <w:t>Descripción de la tarea</w:t>
            </w:r>
            <w:r w:rsidR="00C37415">
              <w:rPr>
                <w:noProof/>
                <w:webHidden/>
              </w:rPr>
              <w:tab/>
            </w:r>
            <w:r w:rsidR="00C37415">
              <w:rPr>
                <w:noProof/>
                <w:webHidden/>
              </w:rPr>
              <w:fldChar w:fldCharType="begin"/>
            </w:r>
            <w:r w:rsidR="00C37415">
              <w:rPr>
                <w:noProof/>
                <w:webHidden/>
              </w:rPr>
              <w:instrText xml:space="preserve"> PAGEREF _Toc98862483 \h </w:instrText>
            </w:r>
            <w:r w:rsidR="00C37415">
              <w:rPr>
                <w:noProof/>
                <w:webHidden/>
              </w:rPr>
            </w:r>
            <w:r w:rsidR="00C37415">
              <w:rPr>
                <w:noProof/>
                <w:webHidden/>
              </w:rPr>
              <w:fldChar w:fldCharType="separate"/>
            </w:r>
            <w:r w:rsidR="00C37415">
              <w:rPr>
                <w:noProof/>
                <w:webHidden/>
              </w:rPr>
              <w:t>1</w:t>
            </w:r>
            <w:r w:rsidR="00C37415">
              <w:rPr>
                <w:noProof/>
                <w:webHidden/>
              </w:rPr>
              <w:fldChar w:fldCharType="end"/>
            </w:r>
          </w:hyperlink>
        </w:p>
        <w:p w14:paraId="0D8D5C90" w14:textId="2D571FC8" w:rsidR="00C37415" w:rsidRDefault="004222C2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98862484" w:history="1">
            <w:r w:rsidR="00C37415" w:rsidRPr="001E44AB">
              <w:rPr>
                <w:rStyle w:val="Hipervnculo"/>
                <w:noProof/>
              </w:rPr>
              <w:t>Generación de datos</w:t>
            </w:r>
            <w:r w:rsidR="00C37415">
              <w:rPr>
                <w:noProof/>
                <w:webHidden/>
              </w:rPr>
              <w:tab/>
            </w:r>
            <w:r w:rsidR="00C37415">
              <w:rPr>
                <w:noProof/>
                <w:webHidden/>
              </w:rPr>
              <w:fldChar w:fldCharType="begin"/>
            </w:r>
            <w:r w:rsidR="00C37415">
              <w:rPr>
                <w:noProof/>
                <w:webHidden/>
              </w:rPr>
              <w:instrText xml:space="preserve"> PAGEREF _Toc98862484 \h </w:instrText>
            </w:r>
            <w:r w:rsidR="00C37415">
              <w:rPr>
                <w:noProof/>
                <w:webHidden/>
              </w:rPr>
            </w:r>
            <w:r w:rsidR="00C37415">
              <w:rPr>
                <w:noProof/>
                <w:webHidden/>
              </w:rPr>
              <w:fldChar w:fldCharType="separate"/>
            </w:r>
            <w:r w:rsidR="00C37415">
              <w:rPr>
                <w:noProof/>
                <w:webHidden/>
              </w:rPr>
              <w:t>1</w:t>
            </w:r>
            <w:r w:rsidR="00C37415">
              <w:rPr>
                <w:noProof/>
                <w:webHidden/>
              </w:rPr>
              <w:fldChar w:fldCharType="end"/>
            </w:r>
          </w:hyperlink>
        </w:p>
        <w:p w14:paraId="0324C76C" w14:textId="7E262B1F" w:rsidR="00C37415" w:rsidRDefault="004222C2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lang w:val="en-GB" w:eastAsia="en-GB"/>
            </w:rPr>
          </w:pPr>
          <w:hyperlink w:anchor="_Toc98862485" w:history="1">
            <w:r w:rsidR="00C37415" w:rsidRPr="001E44AB">
              <w:rPr>
                <w:rStyle w:val="Hipervnculo"/>
                <w:noProof/>
              </w:rPr>
              <w:t>Uso esperado de la base de datos</w:t>
            </w:r>
            <w:r w:rsidR="00C37415">
              <w:rPr>
                <w:noProof/>
                <w:webHidden/>
              </w:rPr>
              <w:tab/>
            </w:r>
            <w:r w:rsidR="00C37415">
              <w:rPr>
                <w:noProof/>
                <w:webHidden/>
              </w:rPr>
              <w:fldChar w:fldCharType="begin"/>
            </w:r>
            <w:r w:rsidR="00C37415">
              <w:rPr>
                <w:noProof/>
                <w:webHidden/>
              </w:rPr>
              <w:instrText xml:space="preserve"> PAGEREF _Toc98862485 \h </w:instrText>
            </w:r>
            <w:r w:rsidR="00C37415">
              <w:rPr>
                <w:noProof/>
                <w:webHidden/>
              </w:rPr>
            </w:r>
            <w:r w:rsidR="00C37415">
              <w:rPr>
                <w:noProof/>
                <w:webHidden/>
              </w:rPr>
              <w:fldChar w:fldCharType="separate"/>
            </w:r>
            <w:r w:rsidR="00C37415">
              <w:rPr>
                <w:noProof/>
                <w:webHidden/>
              </w:rPr>
              <w:t>1</w:t>
            </w:r>
            <w:r w:rsidR="00C37415">
              <w:rPr>
                <w:noProof/>
                <w:webHidden/>
              </w:rPr>
              <w:fldChar w:fldCharType="end"/>
            </w:r>
          </w:hyperlink>
        </w:p>
        <w:p w14:paraId="6F502272" w14:textId="35033C2C" w:rsidR="00E837A1" w:rsidRDefault="00E837A1">
          <w:r>
            <w:rPr>
              <w:b/>
              <w:bCs/>
            </w:rPr>
            <w:fldChar w:fldCharType="end"/>
          </w:r>
        </w:p>
      </w:sdtContent>
    </w:sdt>
    <w:p w14:paraId="4E7FFDD9" w14:textId="6CACCE34" w:rsidR="00C6554A" w:rsidRPr="009679B1" w:rsidRDefault="00C6554A" w:rsidP="00C6554A">
      <w:pPr>
        <w:pStyle w:val="Informacindecontacto"/>
        <w:rPr>
          <w:noProof/>
        </w:rPr>
      </w:pPr>
      <w:r w:rsidRPr="009679B1">
        <w:rPr>
          <w:noProof/>
          <w:lang w:bidi="es-ES"/>
        </w:rPr>
        <w:br w:type="page"/>
      </w:r>
    </w:p>
    <w:p w14:paraId="1F3A5409" w14:textId="18A0981C" w:rsidR="00C6554A" w:rsidRPr="009679B1" w:rsidRDefault="0048115A" w:rsidP="00C6554A">
      <w:pPr>
        <w:pStyle w:val="Ttulo1"/>
        <w:rPr>
          <w:noProof/>
        </w:rPr>
      </w:pPr>
      <w:bookmarkStart w:id="0" w:name="_Toc98862482"/>
      <w:r>
        <w:rPr>
          <w:noProof/>
        </w:rPr>
        <w:lastRenderedPageBreak/>
        <w:t>Initial project description</w:t>
      </w:r>
      <w:bookmarkEnd w:id="0"/>
    </w:p>
    <w:p w14:paraId="201002DC" w14:textId="77777777" w:rsidR="00C454A7" w:rsidRDefault="00C454A7" w:rsidP="00C454A7">
      <w:pPr>
        <w:pStyle w:val="Ttulo2"/>
      </w:pPr>
      <w:bookmarkStart w:id="1" w:name="_Toc98862483"/>
      <w:r>
        <w:t>Descripción de la tarea</w:t>
      </w:r>
      <w:bookmarkEnd w:id="1"/>
      <w:r>
        <w:t xml:space="preserve"> </w:t>
      </w:r>
    </w:p>
    <w:p w14:paraId="214A8159" w14:textId="1C49DF94" w:rsidR="00C454A7" w:rsidRDefault="00AF2BB2" w:rsidP="00C454A7">
      <w:r>
        <w:tab/>
      </w:r>
      <w:r w:rsidR="00C454A7">
        <w:t xml:space="preserve">Vamos a crear una base de datos donde se encuentren almacenadas mutaciones de </w:t>
      </w:r>
      <w:r>
        <w:t xml:space="preserve">genes humanos. Por cada gen mutado se podrá encontrar </w:t>
      </w:r>
      <w:r w:rsidR="00E837A1">
        <w:t>información</w:t>
      </w:r>
      <w:r>
        <w:t xml:space="preserve"> sobre:</w:t>
      </w:r>
    </w:p>
    <w:p w14:paraId="52A86E30" w14:textId="0F33A0CC" w:rsidR="00AF2BB2" w:rsidRDefault="00AF2BB2" w:rsidP="00AF2BB2">
      <w:pPr>
        <w:pStyle w:val="Prrafodelista"/>
        <w:numPr>
          <w:ilvl w:val="0"/>
          <w:numId w:val="16"/>
        </w:numPr>
      </w:pPr>
      <w:r>
        <w:t>Secuencia del gen sin mutación</w:t>
      </w:r>
    </w:p>
    <w:p w14:paraId="4AAC625D" w14:textId="1164B2BB" w:rsidR="00AF2BB2" w:rsidRDefault="00AF2BB2" w:rsidP="00AF2BB2">
      <w:pPr>
        <w:pStyle w:val="Prrafodelista"/>
        <w:numPr>
          <w:ilvl w:val="0"/>
          <w:numId w:val="16"/>
        </w:numPr>
      </w:pPr>
      <w:r>
        <w:t xml:space="preserve">Si se corresponde a un </w:t>
      </w:r>
      <w:r w:rsidR="00E837A1">
        <w:t>transcriptoma</w:t>
      </w:r>
      <w:r>
        <w:t xml:space="preserve">, la proteína que </w:t>
      </w:r>
      <w:r w:rsidR="00E837A1">
        <w:t>produzca.</w:t>
      </w:r>
    </w:p>
    <w:p w14:paraId="4250FB7D" w14:textId="44524A2C" w:rsidR="00C454A7" w:rsidRDefault="00AF2BB2" w:rsidP="00C454A7">
      <w:pPr>
        <w:pStyle w:val="Prrafodelista"/>
        <w:numPr>
          <w:ilvl w:val="0"/>
          <w:numId w:val="16"/>
        </w:numPr>
      </w:pPr>
      <w:r>
        <w:t xml:space="preserve">Si la mutación </w:t>
      </w:r>
      <w:r w:rsidR="00E837A1">
        <w:t>produce</w:t>
      </w:r>
      <w:r>
        <w:t xml:space="preserve"> alguna </w:t>
      </w:r>
      <w:r w:rsidR="00E837A1">
        <w:t>enfermedad</w:t>
      </w:r>
      <w:r>
        <w:t xml:space="preserve"> o cualquier otra alteración en el organismo</w:t>
      </w:r>
    </w:p>
    <w:p w14:paraId="23F457B9" w14:textId="5796B356" w:rsidR="00275882" w:rsidRDefault="00275882" w:rsidP="00275882">
      <w:r>
        <w:tab/>
      </w:r>
      <w:r w:rsidRPr="00275882">
        <w:t>Si durante la realización del proyecto encontramos información que nos parezca interesante, también se añadiría.</w:t>
      </w:r>
    </w:p>
    <w:p w14:paraId="37CCC12E" w14:textId="77777777" w:rsidR="00C454A7" w:rsidRDefault="00C454A7" w:rsidP="00E837A1">
      <w:pPr>
        <w:pStyle w:val="Ttulo2"/>
      </w:pPr>
      <w:bookmarkStart w:id="2" w:name="_Toc98862484"/>
      <w:r>
        <w:t>Generación de datos</w:t>
      </w:r>
      <w:bookmarkEnd w:id="2"/>
      <w:r>
        <w:t xml:space="preserve"> </w:t>
      </w:r>
    </w:p>
    <w:p w14:paraId="451BC239" w14:textId="0841FE53" w:rsidR="00C454A7" w:rsidRDefault="00C62B26" w:rsidP="00C454A7">
      <w:r>
        <w:tab/>
      </w:r>
      <w:r w:rsidR="00C454A7">
        <w:t xml:space="preserve">Apoyándose en otras bases de datos ya existentes como son : </w:t>
      </w:r>
      <w:proofErr w:type="spellStart"/>
      <w:r w:rsidR="00C454A7">
        <w:t>ncbi</w:t>
      </w:r>
      <w:proofErr w:type="spellEnd"/>
      <w:r w:rsidR="00C454A7">
        <w:t xml:space="preserve">, </w:t>
      </w:r>
      <w:proofErr w:type="spellStart"/>
      <w:r w:rsidR="00C454A7">
        <w:t>uniprot</w:t>
      </w:r>
      <w:proofErr w:type="spellEnd"/>
      <w:r w:rsidR="00C454A7">
        <w:t xml:space="preserve">, </w:t>
      </w:r>
      <w:proofErr w:type="spellStart"/>
      <w:r w:rsidR="00C454A7">
        <w:t>etc</w:t>
      </w:r>
      <w:proofErr w:type="spellEnd"/>
      <w:r w:rsidR="00C454A7">
        <w:t>….</w:t>
      </w:r>
    </w:p>
    <w:p w14:paraId="4CE37877" w14:textId="4E966DA1" w:rsidR="00C37415" w:rsidRDefault="00E837A1" w:rsidP="00C454A7">
      <w:r>
        <w:tab/>
        <w:t>Para las mutaciones de los genes vamos a usar la base de datos HGMD (</w:t>
      </w:r>
      <w:proofErr w:type="spellStart"/>
      <w:r>
        <w:fldChar w:fldCharType="begin"/>
      </w:r>
      <w:r>
        <w:instrText xml:space="preserve"> HYPERLINK "http://www.hgmd.cf.ac.uk/ac/index.php" </w:instrText>
      </w:r>
      <w:r>
        <w:fldChar w:fldCharType="separate"/>
      </w:r>
      <w:r w:rsidRPr="00E837A1">
        <w:rPr>
          <w:rStyle w:val="Hipervnculo"/>
        </w:rPr>
        <w:t>The</w:t>
      </w:r>
      <w:proofErr w:type="spellEnd"/>
      <w:r w:rsidRPr="00E837A1">
        <w:rPr>
          <w:rStyle w:val="Hipervnculo"/>
        </w:rPr>
        <w:t xml:space="preserve"> Human Gene </w:t>
      </w:r>
      <w:proofErr w:type="spellStart"/>
      <w:r w:rsidRPr="00E837A1">
        <w:rPr>
          <w:rStyle w:val="Hipervnculo"/>
        </w:rPr>
        <w:t>Mutation</w:t>
      </w:r>
      <w:proofErr w:type="spellEnd"/>
      <w:r w:rsidRPr="00E837A1">
        <w:rPr>
          <w:rStyle w:val="Hipervnculo"/>
        </w:rPr>
        <w:t xml:space="preserve"> </w:t>
      </w:r>
      <w:proofErr w:type="spellStart"/>
      <w:r w:rsidRPr="00E837A1">
        <w:rPr>
          <w:rStyle w:val="Hipervnculo"/>
        </w:rPr>
        <w:t>Datab</w:t>
      </w:r>
      <w:r w:rsidRPr="00E837A1">
        <w:rPr>
          <w:rStyle w:val="Hipervnculo"/>
        </w:rPr>
        <w:t>a</w:t>
      </w:r>
      <w:r w:rsidRPr="00E837A1">
        <w:rPr>
          <w:rStyle w:val="Hipervnculo"/>
        </w:rPr>
        <w:t>se</w:t>
      </w:r>
      <w:proofErr w:type="spellEnd"/>
      <w:r>
        <w:fldChar w:fldCharType="end"/>
      </w:r>
      <w:r>
        <w:t>)</w:t>
      </w:r>
      <w:r w:rsidR="00C62B26">
        <w:t>.  Esta base de dato</w:t>
      </w:r>
      <w:r w:rsidR="00026574">
        <w:t>s</w:t>
      </w:r>
      <w:r w:rsidR="00C62B26">
        <w:t xml:space="preserve"> permite, entre otros, buscar por el nombre del gen (según </w:t>
      </w:r>
      <w:hyperlink r:id="rId8" w:anchor="!/?query=&amp;rows=20&amp;start=0&amp;filter=document_type:gene" w:history="1">
        <w:r w:rsidR="00C62B26" w:rsidRPr="00C62B26">
          <w:rPr>
            <w:rStyle w:val="Hipervnculo"/>
          </w:rPr>
          <w:t xml:space="preserve">HUGO </w:t>
        </w:r>
        <w:proofErr w:type="spellStart"/>
        <w:r w:rsidR="00C62B26" w:rsidRPr="00C62B26">
          <w:rPr>
            <w:rStyle w:val="Hipervnculo"/>
          </w:rPr>
          <w:t>N</w:t>
        </w:r>
        <w:r w:rsidR="00C62B26" w:rsidRPr="00C62B26">
          <w:rPr>
            <w:rStyle w:val="Hipervnculo"/>
          </w:rPr>
          <w:t>omenclature</w:t>
        </w:r>
        <w:proofErr w:type="spellEnd"/>
        <w:r w:rsidR="00C62B26" w:rsidRPr="00C62B26">
          <w:rPr>
            <w:rStyle w:val="Hipervnculo"/>
          </w:rPr>
          <w:t xml:space="preserve"> </w:t>
        </w:r>
        <w:proofErr w:type="spellStart"/>
        <w:r w:rsidR="00C62B26" w:rsidRPr="00C62B26">
          <w:rPr>
            <w:rStyle w:val="Hipervnculo"/>
          </w:rPr>
          <w:t>Committee</w:t>
        </w:r>
        <w:proofErr w:type="spellEnd"/>
      </w:hyperlink>
      <w:r w:rsidR="00C62B26">
        <w:t xml:space="preserve">) </w:t>
      </w:r>
      <w:r w:rsidR="00DE54C7">
        <w:t>o</w:t>
      </w:r>
      <w:r w:rsidR="00C62B26">
        <w:t xml:space="preserve"> por el OMI</w:t>
      </w:r>
      <w:r w:rsidR="00DE54C7">
        <w:t>M</w:t>
      </w:r>
      <w:r w:rsidR="00C62B26">
        <w:t xml:space="preserve"> </w:t>
      </w:r>
      <w:proofErr w:type="spellStart"/>
      <w:r w:rsidR="00C62B26">
        <w:t>number</w:t>
      </w:r>
      <w:proofErr w:type="spellEnd"/>
      <w:r w:rsidR="00DE54C7">
        <w:t>. Gracias a esta última opción de búsqueda, podemos ir a la base de datos de OMIM (</w:t>
      </w:r>
      <w:hyperlink r:id="rId9" w:history="1">
        <w:r w:rsidR="00DE54C7" w:rsidRPr="00DE54C7">
          <w:rPr>
            <w:rStyle w:val="Hipervnculo"/>
          </w:rPr>
          <w:t xml:space="preserve">Online </w:t>
        </w:r>
        <w:proofErr w:type="spellStart"/>
        <w:r w:rsidR="00DE54C7" w:rsidRPr="00DE54C7">
          <w:rPr>
            <w:rStyle w:val="Hipervnculo"/>
          </w:rPr>
          <w:t>Mendelian</w:t>
        </w:r>
        <w:proofErr w:type="spellEnd"/>
        <w:r w:rsidR="00DE54C7" w:rsidRPr="00DE54C7">
          <w:rPr>
            <w:rStyle w:val="Hipervnculo"/>
          </w:rPr>
          <w:t xml:space="preserve"> </w:t>
        </w:r>
        <w:proofErr w:type="spellStart"/>
        <w:r w:rsidR="00DE54C7" w:rsidRPr="00DE54C7">
          <w:rPr>
            <w:rStyle w:val="Hipervnculo"/>
          </w:rPr>
          <w:t>Inheritance</w:t>
        </w:r>
        <w:proofErr w:type="spellEnd"/>
        <w:r w:rsidR="00DE54C7" w:rsidRPr="00DE54C7">
          <w:rPr>
            <w:rStyle w:val="Hipervnculo"/>
          </w:rPr>
          <w:t xml:space="preserve"> in Man</w:t>
        </w:r>
      </w:hyperlink>
      <w:r w:rsidR="00DE54C7">
        <w:t>), y buscar qué enfermedades hay relacionados con ese gen.</w:t>
      </w:r>
    </w:p>
    <w:p w14:paraId="2006388A" w14:textId="77777777" w:rsidR="00C454A7" w:rsidRDefault="00C454A7" w:rsidP="00C62B26">
      <w:pPr>
        <w:pStyle w:val="Ttulo2"/>
      </w:pPr>
      <w:bookmarkStart w:id="3" w:name="_Toc98862485"/>
      <w:r>
        <w:t>Uso esperado de la base de datos</w:t>
      </w:r>
      <w:bookmarkEnd w:id="3"/>
      <w:r>
        <w:t xml:space="preserve"> </w:t>
      </w:r>
    </w:p>
    <w:p w14:paraId="72480547" w14:textId="4D225094" w:rsidR="00C37415" w:rsidRDefault="00C37415" w:rsidP="00C37415">
      <w:r>
        <w:tab/>
      </w:r>
      <w:r w:rsidR="00DE54C7">
        <w:t xml:space="preserve">La base de datos será mayormente usada para consultas. Por ejemplo: </w:t>
      </w:r>
      <w:r>
        <w:t xml:space="preserve">laboratorios quieran asociar mutaciones genéticas con enfermedades. Aunque también se podrán insertar en ellas datos, ya que las mutaciones se están estudiando constantemente y siempre se genera nueva información. </w:t>
      </w:r>
    </w:p>
    <w:p w14:paraId="105628E3" w14:textId="4FFF6F60" w:rsidR="00DE54C7" w:rsidRPr="009679B1" w:rsidRDefault="00DE54C7" w:rsidP="00C454A7"/>
    <w:sectPr w:rsidR="00DE54C7" w:rsidRPr="009679B1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5058" w14:textId="77777777" w:rsidR="004222C2" w:rsidRDefault="004222C2" w:rsidP="00C6554A">
      <w:pPr>
        <w:spacing w:before="0" w:after="0" w:line="240" w:lineRule="auto"/>
      </w:pPr>
      <w:r>
        <w:separator/>
      </w:r>
    </w:p>
  </w:endnote>
  <w:endnote w:type="continuationSeparator" w:id="0">
    <w:p w14:paraId="61CAA135" w14:textId="77777777" w:rsidR="004222C2" w:rsidRDefault="004222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98B9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A6C1" w14:textId="77777777" w:rsidR="004222C2" w:rsidRDefault="004222C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5D7D1A" w14:textId="77777777" w:rsidR="004222C2" w:rsidRDefault="004222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1B7D83"/>
    <w:multiLevelType w:val="hybridMultilevel"/>
    <w:tmpl w:val="941C9076"/>
    <w:lvl w:ilvl="0" w:tplc="535AFCE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8E"/>
    <w:rsid w:val="00026574"/>
    <w:rsid w:val="002554CD"/>
    <w:rsid w:val="00266F08"/>
    <w:rsid w:val="00275882"/>
    <w:rsid w:val="00293B83"/>
    <w:rsid w:val="002B4294"/>
    <w:rsid w:val="00333D0D"/>
    <w:rsid w:val="003D555A"/>
    <w:rsid w:val="004222C2"/>
    <w:rsid w:val="0048115A"/>
    <w:rsid w:val="004C049F"/>
    <w:rsid w:val="004E2924"/>
    <w:rsid w:val="005000E2"/>
    <w:rsid w:val="0051785D"/>
    <w:rsid w:val="005B4C27"/>
    <w:rsid w:val="0061123A"/>
    <w:rsid w:val="006A3CE7"/>
    <w:rsid w:val="006D60E5"/>
    <w:rsid w:val="007406C3"/>
    <w:rsid w:val="007855BF"/>
    <w:rsid w:val="007D0979"/>
    <w:rsid w:val="00877648"/>
    <w:rsid w:val="0089714F"/>
    <w:rsid w:val="009679B1"/>
    <w:rsid w:val="00986062"/>
    <w:rsid w:val="00A52324"/>
    <w:rsid w:val="00A845AD"/>
    <w:rsid w:val="00AF2BB2"/>
    <w:rsid w:val="00BE1F61"/>
    <w:rsid w:val="00C308C2"/>
    <w:rsid w:val="00C37415"/>
    <w:rsid w:val="00C454A7"/>
    <w:rsid w:val="00C62B26"/>
    <w:rsid w:val="00C6554A"/>
    <w:rsid w:val="00CB0705"/>
    <w:rsid w:val="00D10F43"/>
    <w:rsid w:val="00D30E1C"/>
    <w:rsid w:val="00DB07CC"/>
    <w:rsid w:val="00DE12EF"/>
    <w:rsid w:val="00DE54C7"/>
    <w:rsid w:val="00E837A1"/>
    <w:rsid w:val="00EA5650"/>
    <w:rsid w:val="00ED7C44"/>
    <w:rsid w:val="00F3208E"/>
    <w:rsid w:val="00FD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B6A3F"/>
  <w15:chartTrackingRefBased/>
  <w15:docId w15:val="{CAE9CB73-BC73-41AD-A002-AA8C0247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8E"/>
    <w:pPr>
      <w:jc w:val="both"/>
    </w:pPr>
    <w:rPr>
      <w:color w:val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AF2BB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837A1"/>
    <w:pPr>
      <w:spacing w:before="240" w:after="0" w:line="259" w:lineRule="auto"/>
      <w:contextualSpacing w:val="0"/>
      <w:jc w:val="left"/>
      <w:outlineLvl w:val="9"/>
    </w:pPr>
    <w:rPr>
      <w:szCs w:val="32"/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E837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7A1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E83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enames.org/tools/se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omim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rea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431D-9539-4E5E-84DB-0FE1A432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308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Nerea</cp:lastModifiedBy>
  <cp:revision>4</cp:revision>
  <dcterms:created xsi:type="dcterms:W3CDTF">2022-03-22T15:42:00Z</dcterms:created>
  <dcterms:modified xsi:type="dcterms:W3CDTF">2022-04-05T17:55:00Z</dcterms:modified>
</cp:coreProperties>
</file>